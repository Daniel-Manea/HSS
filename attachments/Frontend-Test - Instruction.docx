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B48E" w14:textId="235D7CF1" w:rsidR="005775C1" w:rsidRPr="005775C1" w:rsidRDefault="005775C1" w:rsidP="005775C1">
      <w:pPr>
        <w:ind w:left="720" w:hanging="360"/>
        <w:rPr>
          <w:rFonts w:ascii="Arial" w:hAnsi="Arial" w:cs="Arial"/>
          <w:sz w:val="22"/>
          <w:szCs w:val="22"/>
        </w:rPr>
      </w:pPr>
    </w:p>
    <w:p w14:paraId="6501BDCD" w14:textId="77777777" w:rsidR="005775C1" w:rsidRPr="005775C1" w:rsidRDefault="005775C1" w:rsidP="005775C1">
      <w:pPr>
        <w:ind w:left="720" w:hanging="360"/>
        <w:rPr>
          <w:rFonts w:ascii="Arial" w:hAnsi="Arial" w:cs="Arial"/>
          <w:sz w:val="22"/>
          <w:szCs w:val="22"/>
        </w:rPr>
      </w:pPr>
    </w:p>
    <w:p w14:paraId="42074F49" w14:textId="77777777" w:rsidR="005775C1" w:rsidRPr="005775C1" w:rsidRDefault="005775C1" w:rsidP="005775C1">
      <w:pPr>
        <w:rPr>
          <w:rFonts w:ascii="Arial" w:hAnsi="Arial" w:cs="Arial"/>
          <w:sz w:val="22"/>
          <w:szCs w:val="22"/>
        </w:rPr>
      </w:pPr>
    </w:p>
    <w:p w14:paraId="2752750A" w14:textId="46BA8D19" w:rsidR="005775C1" w:rsidRPr="004B27DC" w:rsidRDefault="004B27DC" w:rsidP="004B27DC">
      <w:pPr>
        <w:pStyle w:val="Heading1"/>
        <w:rPr>
          <w:rFonts w:ascii="Arial" w:hAnsi="Arial" w:cs="Arial"/>
          <w:lang w:val="en-US"/>
        </w:rPr>
      </w:pPr>
      <w:r w:rsidRPr="004B27DC">
        <w:rPr>
          <w:rFonts w:ascii="Arial" w:hAnsi="Arial" w:cs="Arial"/>
        </w:rPr>
        <w:t>Instruction:</w:t>
      </w:r>
    </w:p>
    <w:p w14:paraId="164383D6" w14:textId="77777777" w:rsidR="005775C1" w:rsidRPr="005775C1" w:rsidRDefault="005775C1" w:rsidP="005775C1">
      <w:pPr>
        <w:pStyle w:val="ListParagraph"/>
        <w:rPr>
          <w:rFonts w:ascii="Arial" w:hAnsi="Arial" w:cs="Arial"/>
          <w:lang w:val="en-US"/>
        </w:rPr>
      </w:pPr>
    </w:p>
    <w:p w14:paraId="2FDC652C" w14:textId="0D0082B9" w:rsidR="005775C1" w:rsidRPr="00B6119E" w:rsidRDefault="005775C1" w:rsidP="00B611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27DC">
        <w:rPr>
          <w:rFonts w:ascii="Arial" w:hAnsi="Arial" w:cs="Arial"/>
          <w:sz w:val="24"/>
          <w:szCs w:val="24"/>
          <w:lang w:val="en-US"/>
        </w:rPr>
        <w:t>Create a website with 2 pages called Map View and Devices. The default landing page is Map view.</w:t>
      </w:r>
      <w:r w:rsidR="00B6119E" w:rsidRPr="004B27DC">
        <w:rPr>
          <w:rFonts w:ascii="Arial" w:hAnsi="Arial" w:cs="Arial"/>
          <w:sz w:val="24"/>
          <w:szCs w:val="24"/>
          <w:lang w:val="en-US"/>
        </w:rPr>
        <w:t xml:space="preserve"> Refer </w:t>
      </w:r>
      <w:r w:rsidR="005537EF" w:rsidRPr="005537EF">
        <w:rPr>
          <w:rFonts w:ascii="Arial" w:hAnsi="Arial" w:cs="Arial"/>
          <w:sz w:val="24"/>
          <w:szCs w:val="24"/>
          <w:lang w:val="en-US"/>
        </w:rPr>
        <w:t>Frontend_Test-</w:t>
      </w:r>
      <w:r w:rsidR="005537EF">
        <w:rPr>
          <w:rFonts w:ascii="Arial" w:hAnsi="Arial" w:cs="Arial"/>
          <w:sz w:val="24"/>
          <w:szCs w:val="24"/>
          <w:lang w:val="en-US"/>
        </w:rPr>
        <w:t>Images</w:t>
      </w:r>
      <w:r w:rsidR="00B6119E">
        <w:rPr>
          <w:rFonts w:ascii="Arial" w:hAnsi="Arial" w:cs="Arial"/>
          <w:sz w:val="24"/>
          <w:szCs w:val="24"/>
          <w:lang w:val="en-US"/>
        </w:rPr>
        <w:t>.pdf</w:t>
      </w:r>
      <w:r w:rsidR="00B6119E" w:rsidRPr="004B27DC">
        <w:rPr>
          <w:rFonts w:ascii="Arial" w:hAnsi="Arial" w:cs="Arial"/>
          <w:sz w:val="24"/>
          <w:szCs w:val="24"/>
          <w:lang w:val="en-US"/>
        </w:rPr>
        <w:t>.</w:t>
      </w:r>
    </w:p>
    <w:p w14:paraId="35221BEE" w14:textId="7D7A034C" w:rsidR="005775C1" w:rsidRPr="004B27DC" w:rsidRDefault="005775C1" w:rsidP="005775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27DC">
        <w:rPr>
          <w:rFonts w:ascii="Arial" w:hAnsi="Arial" w:cs="Arial"/>
          <w:sz w:val="24"/>
          <w:szCs w:val="24"/>
          <w:lang w:val="en-US"/>
        </w:rPr>
        <w:t xml:space="preserve">Map view page should open a map and show pins corresponding to the locations in data.json files. Refer </w:t>
      </w:r>
      <w:r w:rsidR="00B6119E">
        <w:rPr>
          <w:rFonts w:ascii="Arial" w:hAnsi="Arial" w:cs="Arial"/>
          <w:sz w:val="24"/>
          <w:szCs w:val="24"/>
          <w:lang w:val="en-US"/>
        </w:rPr>
        <w:t>page</w:t>
      </w:r>
      <w:r w:rsidRPr="004B27DC">
        <w:rPr>
          <w:rFonts w:ascii="Arial" w:hAnsi="Arial" w:cs="Arial"/>
          <w:sz w:val="24"/>
          <w:szCs w:val="24"/>
          <w:lang w:val="en-US"/>
        </w:rPr>
        <w:t xml:space="preserve"> 1&amp;2.</w:t>
      </w:r>
    </w:p>
    <w:p w14:paraId="78965638" w14:textId="77777777" w:rsidR="005775C1" w:rsidRPr="004B27DC" w:rsidRDefault="005775C1" w:rsidP="005775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27DC">
        <w:rPr>
          <w:rFonts w:ascii="Arial" w:hAnsi="Arial" w:cs="Arial"/>
          <w:sz w:val="24"/>
          <w:szCs w:val="24"/>
          <w:lang w:val="en-US"/>
        </w:rPr>
        <w:t>Map should allow to Zoom in and zoom out. If the map pins overlap, then it should cluster the pin and show on cluster how many pins are clustered.</w:t>
      </w:r>
    </w:p>
    <w:p w14:paraId="3A769D9A" w14:textId="77777777" w:rsidR="005775C1" w:rsidRPr="004B27DC" w:rsidRDefault="005775C1" w:rsidP="005775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27DC">
        <w:rPr>
          <w:rFonts w:ascii="Arial" w:hAnsi="Arial" w:cs="Arial"/>
          <w:sz w:val="24"/>
          <w:szCs w:val="24"/>
          <w:lang w:val="en-US"/>
        </w:rPr>
        <w:t>On click of the cluster, it should split out showing individual pins.</w:t>
      </w:r>
    </w:p>
    <w:p w14:paraId="7388EF24" w14:textId="69A329A5" w:rsidR="005775C1" w:rsidRPr="004B27DC" w:rsidRDefault="005775C1" w:rsidP="005775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27DC">
        <w:rPr>
          <w:rFonts w:ascii="Arial" w:hAnsi="Arial" w:cs="Arial"/>
          <w:sz w:val="24"/>
          <w:szCs w:val="24"/>
          <w:lang w:val="en-US"/>
        </w:rPr>
        <w:t xml:space="preserve">When user clicks on any pin, it should open the information window with details of that pin as shown in </w:t>
      </w:r>
      <w:r w:rsidR="00B6119E">
        <w:rPr>
          <w:rFonts w:ascii="Arial" w:hAnsi="Arial" w:cs="Arial"/>
          <w:sz w:val="24"/>
          <w:szCs w:val="24"/>
          <w:lang w:val="en-US"/>
        </w:rPr>
        <w:t>page</w:t>
      </w:r>
      <w:r w:rsidRPr="004B27DC">
        <w:rPr>
          <w:rFonts w:ascii="Arial" w:hAnsi="Arial" w:cs="Arial"/>
          <w:sz w:val="24"/>
          <w:szCs w:val="24"/>
          <w:lang w:val="en-US"/>
        </w:rPr>
        <w:t>-3.</w:t>
      </w:r>
    </w:p>
    <w:p w14:paraId="674B1BE1" w14:textId="52C57800" w:rsidR="005775C1" w:rsidRPr="004B27DC" w:rsidRDefault="005775C1" w:rsidP="005775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27DC">
        <w:rPr>
          <w:rFonts w:ascii="Arial" w:hAnsi="Arial" w:cs="Arial"/>
          <w:sz w:val="24"/>
          <w:szCs w:val="24"/>
          <w:lang w:val="en-US"/>
        </w:rPr>
        <w:t xml:space="preserve">On the information window, the flags must be </w:t>
      </w:r>
      <w:r w:rsidR="00347AFA">
        <w:rPr>
          <w:rFonts w:ascii="Arial" w:hAnsi="Arial" w:cs="Arial"/>
          <w:sz w:val="24"/>
          <w:szCs w:val="24"/>
          <w:lang w:val="en-US"/>
        </w:rPr>
        <w:t xml:space="preserve">in </w:t>
      </w:r>
      <w:r w:rsidRPr="004B27DC">
        <w:rPr>
          <w:rFonts w:ascii="Arial" w:hAnsi="Arial" w:cs="Arial"/>
          <w:sz w:val="24"/>
          <w:szCs w:val="24"/>
          <w:lang w:val="en-US"/>
        </w:rPr>
        <w:t>either red or green state. The flags (flag 1 to flag 5) can be toggled and any changes must be saved back to the data.json file on click of Save button.</w:t>
      </w:r>
    </w:p>
    <w:p w14:paraId="477984D8" w14:textId="2F5A4065" w:rsidR="005775C1" w:rsidRPr="004B27DC" w:rsidRDefault="005775C1" w:rsidP="005775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27DC">
        <w:rPr>
          <w:rFonts w:ascii="Arial" w:hAnsi="Arial" w:cs="Arial"/>
          <w:sz w:val="24"/>
          <w:szCs w:val="24"/>
          <w:lang w:val="en-US"/>
        </w:rPr>
        <w:t xml:space="preserve">On click of devices menu, the website must open the Devices page. Refer </w:t>
      </w:r>
      <w:r w:rsidR="00142880">
        <w:rPr>
          <w:rFonts w:ascii="Arial" w:hAnsi="Arial" w:cs="Arial"/>
          <w:sz w:val="24"/>
          <w:szCs w:val="24"/>
          <w:lang w:val="en-US"/>
        </w:rPr>
        <w:t>page</w:t>
      </w:r>
      <w:r w:rsidRPr="004B27DC">
        <w:rPr>
          <w:rFonts w:ascii="Arial" w:hAnsi="Arial" w:cs="Arial"/>
          <w:sz w:val="24"/>
          <w:szCs w:val="24"/>
          <w:lang w:val="en-US"/>
        </w:rPr>
        <w:t xml:space="preserve"> 4.</w:t>
      </w:r>
    </w:p>
    <w:p w14:paraId="1BEA20D9" w14:textId="506847D6" w:rsidR="005775C1" w:rsidRPr="004B27DC" w:rsidRDefault="005775C1" w:rsidP="005775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27DC">
        <w:rPr>
          <w:rFonts w:ascii="Arial" w:hAnsi="Arial" w:cs="Arial"/>
          <w:sz w:val="24"/>
          <w:szCs w:val="24"/>
          <w:lang w:val="en-US"/>
        </w:rPr>
        <w:t xml:space="preserve">It should show all the devices grouped by region as shown in </w:t>
      </w:r>
      <w:r w:rsidR="00347AFA">
        <w:rPr>
          <w:rFonts w:ascii="Arial" w:hAnsi="Arial" w:cs="Arial"/>
          <w:sz w:val="24"/>
          <w:szCs w:val="24"/>
          <w:lang w:val="en-US"/>
        </w:rPr>
        <w:t>page</w:t>
      </w:r>
      <w:r w:rsidRPr="004B27DC">
        <w:rPr>
          <w:rFonts w:ascii="Arial" w:hAnsi="Arial" w:cs="Arial"/>
          <w:sz w:val="24"/>
          <w:szCs w:val="24"/>
          <w:lang w:val="en-US"/>
        </w:rPr>
        <w:t xml:space="preserve"> 4.</w:t>
      </w:r>
    </w:p>
    <w:p w14:paraId="7FFAD828" w14:textId="77777777" w:rsidR="005775C1" w:rsidRPr="004B27DC" w:rsidRDefault="005775C1" w:rsidP="005775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27DC">
        <w:rPr>
          <w:rFonts w:ascii="Arial" w:hAnsi="Arial" w:cs="Arial"/>
          <w:sz w:val="24"/>
          <w:szCs w:val="24"/>
          <w:lang w:val="en-US"/>
        </w:rPr>
        <w:t>The devices page should have options to filter and search by the status.</w:t>
      </w:r>
    </w:p>
    <w:p w14:paraId="15054F83" w14:textId="4F41B761" w:rsidR="00AD7EBE" w:rsidRDefault="00AD7EBE" w:rsidP="0086154F">
      <w:pPr>
        <w:rPr>
          <w:rFonts w:ascii="Arial" w:hAnsi="Arial" w:cs="Arial"/>
          <w:sz w:val="22"/>
          <w:szCs w:val="22"/>
        </w:rPr>
      </w:pPr>
    </w:p>
    <w:p w14:paraId="2724E5A6" w14:textId="4D8AC9E0" w:rsidR="004B27DC" w:rsidRDefault="004B27DC" w:rsidP="0086154F">
      <w:pPr>
        <w:rPr>
          <w:rFonts w:ascii="Arial" w:hAnsi="Arial" w:cs="Arial"/>
          <w:sz w:val="22"/>
          <w:szCs w:val="22"/>
        </w:rPr>
      </w:pPr>
    </w:p>
    <w:p w14:paraId="606F7588" w14:textId="1ECDD325" w:rsidR="004B27DC" w:rsidRDefault="004B27DC" w:rsidP="004B27DC">
      <w:pPr>
        <w:pStyle w:val="Heading1"/>
        <w:rPr>
          <w:rFonts w:ascii="Arial" w:hAnsi="Arial" w:cs="Arial"/>
        </w:rPr>
      </w:pPr>
      <w:r w:rsidRPr="004B27DC">
        <w:rPr>
          <w:rFonts w:ascii="Arial" w:hAnsi="Arial" w:cs="Arial"/>
        </w:rPr>
        <w:t>Additional Details:</w:t>
      </w:r>
    </w:p>
    <w:p w14:paraId="5929FDBE" w14:textId="77777777" w:rsidR="004B27DC" w:rsidRPr="004B27DC" w:rsidRDefault="004B27DC" w:rsidP="004B27DC">
      <w:pPr>
        <w:rPr>
          <w:lang w:val="da-DK"/>
        </w:rPr>
      </w:pPr>
    </w:p>
    <w:p w14:paraId="19A569A6" w14:textId="24A13AAE" w:rsidR="00B6119E" w:rsidRDefault="005537EF" w:rsidP="004B27D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37EF">
        <w:rPr>
          <w:rFonts w:ascii="Arial" w:hAnsi="Arial" w:cs="Arial"/>
          <w:sz w:val="24"/>
          <w:szCs w:val="24"/>
          <w:lang w:val="en-US"/>
        </w:rPr>
        <w:t>Frontend_Test-</w:t>
      </w:r>
      <w:r>
        <w:rPr>
          <w:rFonts w:ascii="Arial" w:hAnsi="Arial" w:cs="Arial"/>
          <w:sz w:val="24"/>
          <w:szCs w:val="24"/>
          <w:lang w:val="en-US"/>
        </w:rPr>
        <w:t>Images</w:t>
      </w:r>
      <w:r w:rsidR="00B6119E">
        <w:rPr>
          <w:rFonts w:ascii="Arial" w:hAnsi="Arial" w:cs="Arial"/>
          <w:sz w:val="24"/>
          <w:szCs w:val="24"/>
          <w:lang w:val="en-US"/>
        </w:rPr>
        <w:t>.pdf</w:t>
      </w:r>
      <w:r w:rsidR="00B6119E" w:rsidRPr="004B27DC">
        <w:rPr>
          <w:rFonts w:ascii="Arial" w:hAnsi="Arial" w:cs="Arial"/>
          <w:sz w:val="24"/>
          <w:szCs w:val="24"/>
          <w:lang w:val="en-US"/>
        </w:rPr>
        <w:t xml:space="preserve"> </w:t>
      </w:r>
      <w:r w:rsidR="00B6119E">
        <w:rPr>
          <w:rFonts w:ascii="Arial" w:hAnsi="Arial" w:cs="Arial"/>
          <w:sz w:val="24"/>
          <w:szCs w:val="24"/>
          <w:lang w:val="en-US"/>
        </w:rPr>
        <w:t>has the images of how the website must look.</w:t>
      </w:r>
    </w:p>
    <w:p w14:paraId="527288D9" w14:textId="59EDFA3A" w:rsidR="004B27DC" w:rsidRPr="004B27DC" w:rsidRDefault="004B27DC" w:rsidP="004B27D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4B27DC">
        <w:rPr>
          <w:rFonts w:ascii="Arial" w:hAnsi="Arial" w:cs="Arial"/>
          <w:sz w:val="24"/>
          <w:szCs w:val="24"/>
          <w:lang w:val="en-US"/>
        </w:rPr>
        <w:t xml:space="preserve">All necessary files for the development </w:t>
      </w:r>
      <w:r w:rsidR="000C4CE0" w:rsidRPr="004B27DC">
        <w:rPr>
          <w:rFonts w:ascii="Arial" w:hAnsi="Arial" w:cs="Arial"/>
          <w:sz w:val="24"/>
          <w:szCs w:val="24"/>
          <w:lang w:val="en-US"/>
        </w:rPr>
        <w:t>are</w:t>
      </w:r>
      <w:r w:rsidRPr="004B27DC">
        <w:rPr>
          <w:rFonts w:ascii="Arial" w:hAnsi="Arial" w:cs="Arial"/>
          <w:sz w:val="24"/>
          <w:szCs w:val="24"/>
          <w:lang w:val="en-US"/>
        </w:rPr>
        <w:t xml:space="preserve"> included.</w:t>
      </w:r>
    </w:p>
    <w:p w14:paraId="42031436" w14:textId="66704123" w:rsidR="004B27DC" w:rsidRDefault="004B27DC" w:rsidP="004B27D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Data.json has the data</w:t>
      </w:r>
      <w:r w:rsidR="000C4CE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 be shown on the website.</w:t>
      </w:r>
    </w:p>
    <w:p w14:paraId="587154C4" w14:textId="77F607E6" w:rsidR="004B27DC" w:rsidRDefault="004B27DC" w:rsidP="004B27D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EF3FD6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tatus field </w:t>
      </w:r>
      <w:r w:rsidR="000C4CE0">
        <w:rPr>
          <w:rFonts w:ascii="Arial" w:hAnsi="Arial" w:cs="Arial"/>
          <w:sz w:val="24"/>
          <w:szCs w:val="24"/>
          <w:lang w:val="en-US"/>
        </w:rPr>
        <w:t>can have values Normal, Partial and Fail and the color code to show the same is Green, Yellow and Red respectively.</w:t>
      </w:r>
    </w:p>
    <w:p w14:paraId="292957C7" w14:textId="478A62E8" w:rsidR="000C4CE0" w:rsidRPr="000C4CE0" w:rsidRDefault="000C4CE0" w:rsidP="004B27D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C4CE0">
        <w:rPr>
          <w:rFonts w:ascii="Arial" w:hAnsi="Arial" w:cs="Arial"/>
          <w:sz w:val="24"/>
          <w:szCs w:val="24"/>
          <w:lang w:val="en-US"/>
        </w:rPr>
        <w:t xml:space="preserve">The Flags (Flag 1 to Flag 5) </w:t>
      </w:r>
      <w:r w:rsidR="00612896" w:rsidRPr="004B27DC">
        <w:rPr>
          <w:rFonts w:ascii="Arial" w:hAnsi="Arial" w:cs="Arial"/>
          <w:sz w:val="24"/>
          <w:szCs w:val="24"/>
          <w:lang w:val="en-US"/>
        </w:rPr>
        <w:t>can be toggled</w:t>
      </w:r>
      <w:r>
        <w:rPr>
          <w:rFonts w:ascii="Arial" w:hAnsi="Arial" w:cs="Arial"/>
          <w:sz w:val="24"/>
          <w:szCs w:val="24"/>
          <w:lang w:val="en-US"/>
        </w:rPr>
        <w:t>. It should be in color state of either green or red. Gr</w:t>
      </w:r>
      <w:r w:rsidR="00612896"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  <w:lang w:val="en-US"/>
        </w:rPr>
        <w:t xml:space="preserve">en corresponds to value True and Red corresponds to </w:t>
      </w:r>
      <w:r w:rsidR="00612896">
        <w:rPr>
          <w:rFonts w:ascii="Arial" w:hAnsi="Arial" w:cs="Arial"/>
          <w:sz w:val="24"/>
          <w:szCs w:val="24"/>
          <w:lang w:val="en-US"/>
        </w:rPr>
        <w:t xml:space="preserve">value </w:t>
      </w:r>
      <w:r>
        <w:rPr>
          <w:rFonts w:ascii="Arial" w:hAnsi="Arial" w:cs="Arial"/>
          <w:sz w:val="24"/>
          <w:szCs w:val="24"/>
          <w:lang w:val="en-US"/>
        </w:rPr>
        <w:t>False.</w:t>
      </w:r>
    </w:p>
    <w:sectPr w:rsidR="000C4CE0" w:rsidRPr="000C4CE0" w:rsidSect="003F62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701" w:right="1134" w:bottom="1701" w:left="1134" w:header="567" w:footer="36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1C444" w14:textId="77777777" w:rsidR="00497198" w:rsidRDefault="00497198">
      <w:r>
        <w:separator/>
      </w:r>
    </w:p>
  </w:endnote>
  <w:endnote w:type="continuationSeparator" w:id="0">
    <w:p w14:paraId="4C39E59E" w14:textId="77777777" w:rsidR="00497198" w:rsidRDefault="0049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BB6B" w14:textId="77777777" w:rsidR="003F62B4" w:rsidRDefault="003F62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9EBD8" w14:textId="77777777" w:rsidR="007122CE" w:rsidRDefault="007122CE" w:rsidP="007122CE">
    <w:pPr>
      <w:pStyle w:val="Footer"/>
      <w:ind w:left="0"/>
    </w:pPr>
    <w:r>
      <w:rPr>
        <w:lang w:val="en-US"/>
      </w:rPr>
      <w:t>HSS Engineering Inc.</w:t>
    </w:r>
    <w:r w:rsidRPr="00AD7EBE">
      <w:rPr>
        <w:lang w:val="en-US"/>
      </w:rPr>
      <w:t xml:space="preserve"> </w:t>
    </w:r>
    <w:r w:rsidRPr="00292088">
      <w:sym w:font="Playbill" w:char="2022"/>
    </w:r>
    <w:r>
      <w:rPr>
        <w:lang w:val="en-US"/>
      </w:rPr>
      <w:t xml:space="preserve">  </w:t>
    </w:r>
    <w:r w:rsidR="003B66DA">
      <w:t xml:space="preserve">1201 W Peachtree St NW </w:t>
    </w:r>
    <w:r w:rsidRPr="00292088">
      <w:sym w:font="Playbill" w:char="2022"/>
    </w:r>
    <w:r w:rsidR="003B66DA">
      <w:t xml:space="preserve"> Ste 2300</w:t>
    </w:r>
    <w:r>
      <w:rPr>
        <w:lang w:val="en-US"/>
      </w:rPr>
      <w:t xml:space="preserve"> </w:t>
    </w:r>
    <w:r w:rsidR="003B66DA" w:rsidRPr="00292088">
      <w:sym w:font="Playbill" w:char="2022"/>
    </w:r>
    <w:r w:rsidR="003B66DA">
      <w:t xml:space="preserve"> </w:t>
    </w:r>
    <w:r>
      <w:rPr>
        <w:lang w:val="en-US"/>
      </w:rPr>
      <w:t>Atlanta, GA 30</w:t>
    </w:r>
    <w:r w:rsidR="0049630F">
      <w:rPr>
        <w:lang w:val="en-US"/>
      </w:rPr>
      <w:t>361</w:t>
    </w:r>
    <w:r w:rsidRPr="00AD7EBE">
      <w:rPr>
        <w:lang w:val="en-US"/>
      </w:rPr>
      <w:t xml:space="preserve"> </w:t>
    </w:r>
    <w:r w:rsidRPr="00292088">
      <w:sym w:font="Playbill" w:char="2022"/>
    </w:r>
    <w:r w:rsidRPr="00AD7EBE">
      <w:rPr>
        <w:lang w:val="en-US"/>
      </w:rPr>
      <w:t xml:space="preserve"> </w:t>
    </w:r>
    <w:r>
      <w:rPr>
        <w:lang w:val="en-US"/>
      </w:rPr>
      <w:t>USA</w:t>
    </w:r>
    <w:r w:rsidRPr="00AD7EBE">
      <w:rPr>
        <w:lang w:val="en-US"/>
      </w:rPr>
      <w:t xml:space="preserve"> </w:t>
    </w:r>
  </w:p>
  <w:p w14:paraId="14C9B34C" w14:textId="77777777" w:rsidR="007122CE" w:rsidRPr="00AD7EBE" w:rsidRDefault="007122CE" w:rsidP="007122CE">
    <w:pPr>
      <w:pStyle w:val="Footer"/>
      <w:ind w:left="0"/>
      <w:rPr>
        <w:lang w:val="en-US"/>
      </w:rPr>
    </w:pPr>
    <w:r>
      <w:rPr>
        <w:lang w:val="en-US"/>
      </w:rPr>
      <w:t>Phone 404-885-5764</w:t>
    </w:r>
  </w:p>
  <w:p w14:paraId="18F0231C" w14:textId="77777777" w:rsidR="007122CE" w:rsidRDefault="007122CE" w:rsidP="007122CE">
    <w:pPr>
      <w:pStyle w:val="Footer"/>
      <w:ind w:left="0"/>
      <w:rPr>
        <w:rStyle w:val="Hyperlink"/>
      </w:rPr>
    </w:pPr>
    <w:r>
      <w:t>FEIN. 32-0502420</w:t>
    </w:r>
    <w:r w:rsidRPr="00292088">
      <w:t xml:space="preserve"> </w:t>
    </w:r>
    <w:r w:rsidRPr="00292088">
      <w:sym w:font="Playbill" w:char="2022"/>
    </w:r>
    <w:r>
      <w:t xml:space="preserve"> www.hss.us</w:t>
    </w:r>
    <w:r w:rsidRPr="00292088">
      <w:t xml:space="preserve"> </w:t>
    </w:r>
    <w:r w:rsidRPr="00292088">
      <w:sym w:font="Playbill" w:char="2022"/>
    </w:r>
    <w:r w:rsidRPr="00292088">
      <w:t xml:space="preserve"> e-mail: </w:t>
    </w:r>
    <w:hyperlink r:id="rId1" w:history="1">
      <w:r w:rsidRPr="00A51C08">
        <w:rPr>
          <w:rStyle w:val="Hyperlink"/>
        </w:rPr>
        <w:t>info@hss.dk</w:t>
      </w:r>
    </w:hyperlink>
  </w:p>
  <w:p w14:paraId="4F7F9B00" w14:textId="77777777" w:rsidR="003F62B4" w:rsidRPr="003F62B4" w:rsidRDefault="003F62B4" w:rsidP="007122CE">
    <w:pPr>
      <w:pStyle w:val="Footer"/>
      <w:ind w:left="0"/>
      <w:rPr>
        <w:color w:val="0000FF"/>
        <w:sz w:val="12"/>
        <w:u w:val="single"/>
      </w:rPr>
    </w:pPr>
  </w:p>
  <w:p w14:paraId="6D6A20D2" w14:textId="77777777" w:rsidR="003F62B4" w:rsidRDefault="003F62B4" w:rsidP="003F62B4">
    <w:pPr>
      <w:pStyle w:val="Footer"/>
      <w:tabs>
        <w:tab w:val="clear" w:pos="9638"/>
        <w:tab w:val="right" w:pos="9037"/>
      </w:tabs>
      <w:ind w:left="0"/>
      <w:jc w:val="left"/>
      <w:rPr>
        <w:color w:val="BFBFBF" w:themeColor="background1" w:themeShade="BF"/>
      </w:rPr>
    </w:pPr>
    <w:r>
      <w:rPr>
        <w:color w:val="BFBFBF" w:themeColor="background1" w:themeShade="BF"/>
      </w:rPr>
      <w:fldChar w:fldCharType="begin"/>
    </w:r>
    <w:r>
      <w:rPr>
        <w:color w:val="BFBFBF" w:themeColor="background1" w:themeShade="BF"/>
      </w:rPr>
      <w:instrText xml:space="preserve"> FILENAME \* MERGEFORMAT </w:instrText>
    </w:r>
    <w:r>
      <w:rPr>
        <w:color w:val="BFBFBF" w:themeColor="background1" w:themeShade="BF"/>
      </w:rPr>
      <w:fldChar w:fldCharType="separate"/>
    </w:r>
    <w:r w:rsidR="005775C1">
      <w:rPr>
        <w:noProof/>
        <w:color w:val="BFBFBF" w:themeColor="background1" w:themeShade="BF"/>
      </w:rPr>
      <w:t>Document1</w:t>
    </w:r>
    <w:r>
      <w:rPr>
        <w:color w:val="BFBFBF" w:themeColor="background1" w:themeShade="BF"/>
      </w:rPr>
      <w:fldChar w:fldCharType="end"/>
    </w:r>
  </w:p>
  <w:p w14:paraId="1B79FF9E" w14:textId="77777777" w:rsidR="003F62B4" w:rsidRPr="00D72BA9" w:rsidRDefault="003F62B4" w:rsidP="003F62B4">
    <w:pPr>
      <w:pStyle w:val="Footer"/>
      <w:ind w:left="0"/>
      <w:jc w:val="left"/>
      <w:rPr>
        <w:color w:val="0000FF"/>
        <w:u w:val="single"/>
      </w:rPr>
    </w:pPr>
    <w:r>
      <w:rPr>
        <w:color w:val="BFBFBF" w:themeColor="background1" w:themeShade="BF"/>
      </w:rPr>
      <w:t>Template Rev. 11-03 2022</w:t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  <w:t xml:space="preserve">                     </w:t>
    </w:r>
    <w:r>
      <w:t xml:space="preserve">Page </w:t>
    </w:r>
    <w:r w:rsidRPr="004770F2">
      <w:fldChar w:fldCharType="begin"/>
    </w:r>
    <w:r w:rsidRPr="004770F2">
      <w:instrText xml:space="preserve"> PAGE </w:instrText>
    </w:r>
    <w:r w:rsidRPr="004770F2">
      <w:fldChar w:fldCharType="separate"/>
    </w:r>
    <w:r>
      <w:t>2</w:t>
    </w:r>
    <w:r w:rsidRPr="004770F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20143" w14:textId="77777777" w:rsidR="00292088" w:rsidRPr="00292088" w:rsidRDefault="00292088" w:rsidP="00817146">
    <w:pPr>
      <w:pStyle w:val="Footer"/>
      <w:rPr>
        <w:color w:val="1D1B11"/>
      </w:rPr>
    </w:pPr>
    <w:r w:rsidRPr="00817146">
      <w:t>Manufactures and customizes</w:t>
    </w:r>
    <w:r>
      <w:t xml:space="preserve"> </w:t>
    </w:r>
    <w:r w:rsidRPr="00F63B1E">
      <w:rPr>
        <w:rFonts w:ascii="Arial Black" w:hAnsi="Arial Black"/>
        <w:b/>
        <w:color w:val="262626"/>
        <w:sz w:val="20"/>
      </w:rPr>
      <w:t>GIANT VOICE</w:t>
    </w:r>
    <w:r w:rsidRPr="004770F2">
      <w:rPr>
        <w:rFonts w:ascii="Arial Black" w:hAnsi="Arial Black"/>
        <w:b/>
        <w:color w:val="262626"/>
        <w:sz w:val="20"/>
        <w:vertAlign w:val="superscript"/>
      </w:rPr>
      <w:t>®</w:t>
    </w:r>
    <w:r>
      <w:t xml:space="preserve"> </w:t>
    </w:r>
    <w:r w:rsidRPr="00292088">
      <w:t>and</w:t>
    </w:r>
    <w:r>
      <w:t xml:space="preserve"> </w:t>
    </w:r>
    <w:r w:rsidR="00CD3303">
      <w:rPr>
        <w:noProof/>
        <w:lang w:val="da-DK" w:eastAsia="da-DK"/>
      </w:rPr>
      <w:drawing>
        <wp:inline distT="0" distB="0" distL="0" distR="0" wp14:anchorId="048AC80E" wp14:editId="5B296CC5">
          <wp:extent cx="638175" cy="123825"/>
          <wp:effectExtent l="0" t="0" r="9525" b="9525"/>
          <wp:docPr id="4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505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770F2">
      <w:rPr>
        <w:rFonts w:ascii="Arial Black" w:hAnsi="Arial Black"/>
        <w:b/>
        <w:color w:val="262626"/>
        <w:sz w:val="20"/>
        <w:vertAlign w:val="superscript"/>
      </w:rPr>
      <w:t>®</w:t>
    </w:r>
    <w:r>
      <w:t xml:space="preserve"> </w:t>
    </w:r>
    <w:r w:rsidRPr="00292088">
      <w:t xml:space="preserve">Warning Systems </w:t>
    </w:r>
  </w:p>
  <w:p w14:paraId="3D073C16" w14:textId="77777777" w:rsidR="00292088" w:rsidRPr="00292088" w:rsidRDefault="00292088" w:rsidP="00817146">
    <w:pPr>
      <w:pStyle w:val="Footer"/>
    </w:pPr>
  </w:p>
  <w:p w14:paraId="5998F32E" w14:textId="77777777" w:rsidR="00292088" w:rsidRPr="00AD7EBE" w:rsidRDefault="00DC41B9" w:rsidP="00817146">
    <w:pPr>
      <w:pStyle w:val="Footer"/>
      <w:rPr>
        <w:lang w:val="en-US"/>
      </w:rPr>
    </w:pPr>
    <w:r w:rsidRPr="00AD7EBE">
      <w:rPr>
        <w:lang w:val="en-US"/>
      </w:rPr>
      <w:t>HSS</w:t>
    </w:r>
    <w:r w:rsidR="00292088" w:rsidRPr="00AD7EBE">
      <w:rPr>
        <w:lang w:val="en-US"/>
      </w:rPr>
      <w:t xml:space="preserve"> Engineering ApS </w:t>
    </w:r>
    <w:r w:rsidR="00292088" w:rsidRPr="00292088">
      <w:sym w:font="Playbill" w:char="2022"/>
    </w:r>
    <w:r w:rsidR="00963884" w:rsidRPr="00AD7EBE">
      <w:rPr>
        <w:lang w:val="en-US"/>
      </w:rPr>
      <w:t xml:space="preserve"> Laegaards</w:t>
    </w:r>
    <w:r w:rsidR="00292088" w:rsidRPr="00AD7EBE">
      <w:rPr>
        <w:lang w:val="en-US"/>
      </w:rPr>
      <w:t xml:space="preserve">vej 12 </w:t>
    </w:r>
    <w:r w:rsidR="00292088" w:rsidRPr="00292088">
      <w:sym w:font="Playbill" w:char="2022"/>
    </w:r>
    <w:r w:rsidR="00C6289B" w:rsidRPr="00AD7EBE">
      <w:rPr>
        <w:lang w:val="en-US"/>
      </w:rPr>
      <w:t xml:space="preserve"> </w:t>
    </w:r>
    <w:r w:rsidR="00963884" w:rsidRPr="00AD7EBE">
      <w:rPr>
        <w:lang w:val="en-US"/>
      </w:rPr>
      <w:t>8520 Lystrup</w:t>
    </w:r>
    <w:r w:rsidR="00292088" w:rsidRPr="00AD7EBE">
      <w:rPr>
        <w:lang w:val="en-US"/>
      </w:rPr>
      <w:t xml:space="preserve"> </w:t>
    </w:r>
    <w:r w:rsidR="00292088" w:rsidRPr="00292088">
      <w:sym w:font="Playbill" w:char="2022"/>
    </w:r>
    <w:r w:rsidR="00292088" w:rsidRPr="00AD7EBE">
      <w:rPr>
        <w:lang w:val="en-US"/>
      </w:rPr>
      <w:t xml:space="preserve"> Denmark </w:t>
    </w:r>
    <w:r w:rsidR="00292088" w:rsidRPr="00292088">
      <w:sym w:font="Playbill" w:char="2022"/>
    </w:r>
    <w:r w:rsidR="00292088" w:rsidRPr="00AD7EBE">
      <w:rPr>
        <w:lang w:val="en-US"/>
      </w:rPr>
      <w:t xml:space="preserve"> Tel + 45 70 22 88 44 </w:t>
    </w:r>
    <w:r w:rsidR="00292088" w:rsidRPr="00292088">
      <w:sym w:font="Playbill" w:char="2022"/>
    </w:r>
    <w:r w:rsidR="00292088" w:rsidRPr="00AD7EBE">
      <w:rPr>
        <w:lang w:val="en-US"/>
      </w:rPr>
      <w:t xml:space="preserve"> Fax + 45 70 22 88 66</w:t>
    </w:r>
  </w:p>
  <w:p w14:paraId="5BB607B9" w14:textId="77777777" w:rsidR="003641F6" w:rsidRDefault="00292088" w:rsidP="003641F6">
    <w:pPr>
      <w:pStyle w:val="Footer"/>
      <w:rPr>
        <w:rStyle w:val="Hyperlink"/>
      </w:rPr>
    </w:pPr>
    <w:r w:rsidRPr="00292088">
      <w:t xml:space="preserve">VAT no. 21 82 26 71 </w:t>
    </w:r>
    <w:r w:rsidRPr="00292088">
      <w:sym w:font="Playbill" w:char="2022"/>
    </w:r>
    <w:r w:rsidRPr="00292088">
      <w:t xml:space="preserve"> www.hss.dk </w:t>
    </w:r>
    <w:r w:rsidRPr="00292088">
      <w:sym w:font="Playbill" w:char="2022"/>
    </w:r>
    <w:r w:rsidRPr="00292088">
      <w:t xml:space="preserve"> e-mail: </w:t>
    </w:r>
    <w:hyperlink r:id="rId2" w:history="1">
      <w:r w:rsidR="003641F6" w:rsidRPr="00A51C08">
        <w:rPr>
          <w:rStyle w:val="Hyperlink"/>
        </w:rPr>
        <w:t>info@hss.dk</w:t>
      </w:r>
    </w:hyperlink>
  </w:p>
  <w:p w14:paraId="71532024" w14:textId="77777777" w:rsidR="0086154F" w:rsidRPr="003641F6" w:rsidRDefault="00D869C6" w:rsidP="0086154F">
    <w:pPr>
      <w:pStyle w:val="Footer"/>
      <w:tabs>
        <w:tab w:val="clear" w:pos="9638"/>
        <w:tab w:val="right" w:pos="9038"/>
      </w:tabs>
      <w:ind w:left="0"/>
      <w:jc w:val="left"/>
      <w:rPr>
        <w:rStyle w:val="Hyperlink"/>
        <w:color w:val="auto"/>
        <w:u w:val="none"/>
      </w:rPr>
    </w:pPr>
    <w:r>
      <w:rPr>
        <w:color w:val="BFBFBF" w:themeColor="background1" w:themeShade="BF"/>
      </w:rPr>
      <w:t>Template Rev. 03-10-18</w:t>
    </w:r>
    <w:r w:rsidR="0086154F">
      <w:rPr>
        <w:rStyle w:val="Hyperlink"/>
        <w:color w:val="auto"/>
        <w:u w:val="none"/>
      </w:rPr>
      <w:tab/>
    </w:r>
    <w:r w:rsidR="0086154F">
      <w:rPr>
        <w:rStyle w:val="Hyperlink"/>
        <w:color w:val="auto"/>
        <w:u w:val="none"/>
      </w:rPr>
      <w:tab/>
    </w:r>
    <w:r w:rsidR="0086154F">
      <w:t xml:space="preserve">Page </w:t>
    </w:r>
    <w:r w:rsidR="0086154F">
      <w:fldChar w:fldCharType="begin"/>
    </w:r>
    <w:r w:rsidR="0086154F">
      <w:instrText xml:space="preserve"> PAGE  </w:instrText>
    </w:r>
    <w:r w:rsidR="0086154F">
      <w:fldChar w:fldCharType="separate"/>
    </w:r>
    <w:r w:rsidR="00AD7EBE">
      <w:rPr>
        <w:noProof/>
      </w:rPr>
      <w:t>1</w:t>
    </w:r>
    <w:r w:rsidR="0086154F">
      <w:fldChar w:fldCharType="end"/>
    </w:r>
    <w:r w:rsidR="0086154F">
      <w:t xml:space="preserve"> of </w:t>
    </w:r>
    <w:r w:rsidR="0086154F">
      <w:fldChar w:fldCharType="begin"/>
    </w:r>
    <w:r w:rsidR="0086154F">
      <w:instrText xml:space="preserve"> NUMPAGES </w:instrText>
    </w:r>
    <w:r w:rsidR="0086154F">
      <w:fldChar w:fldCharType="separate"/>
    </w:r>
    <w:r w:rsidR="005734D7">
      <w:rPr>
        <w:noProof/>
      </w:rPr>
      <w:t>1</w:t>
    </w:r>
    <w:r w:rsidR="0086154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026D" w14:textId="77777777" w:rsidR="00497198" w:rsidRDefault="00497198">
      <w:r>
        <w:separator/>
      </w:r>
    </w:p>
  </w:footnote>
  <w:footnote w:type="continuationSeparator" w:id="0">
    <w:p w14:paraId="014A17EF" w14:textId="77777777" w:rsidR="00497198" w:rsidRDefault="00497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C52A" w14:textId="77777777" w:rsidR="003F62B4" w:rsidRDefault="003F62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E8CE" w14:textId="77777777" w:rsidR="00B964A3" w:rsidRDefault="00CD3303">
    <w:pPr>
      <w:pStyle w:val="Header"/>
      <w:jc w:val="right"/>
    </w:pPr>
    <w:r>
      <w:rPr>
        <w:rFonts w:ascii="Arial" w:hAnsi="Arial" w:cs="Arial"/>
        <w:b/>
        <w:noProof/>
        <w:sz w:val="48"/>
        <w:lang w:val="da-DK" w:eastAsia="da-DK"/>
      </w:rPr>
      <w:drawing>
        <wp:inline distT="0" distB="0" distL="0" distR="0" wp14:anchorId="2C88B741" wp14:editId="13EB0C9C">
          <wp:extent cx="1638300" cy="538462"/>
          <wp:effectExtent l="0" t="0" r="0" b="0"/>
          <wp:docPr id="1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4" descr="HSS LOGO 200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5384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59F9" w14:textId="77777777" w:rsidR="00B964A3" w:rsidRDefault="00CD3303" w:rsidP="004770F2">
    <w:pPr>
      <w:jc w:val="right"/>
      <w:rPr>
        <w:color w:val="C0C0C0"/>
        <w:w w:val="95"/>
        <w:sz w:val="22"/>
      </w:rPr>
    </w:pPr>
    <w:r>
      <w:rPr>
        <w:noProof/>
        <w:lang w:val="da-DK" w:eastAsia="da-DK"/>
      </w:rPr>
      <w:drawing>
        <wp:inline distT="0" distB="0" distL="0" distR="0" wp14:anchorId="3B4F87E7" wp14:editId="751D6A7A">
          <wp:extent cx="1638300" cy="628650"/>
          <wp:effectExtent l="0" t="0" r="0" b="0"/>
          <wp:docPr id="3" name="Billede 4" descr="HSS LOGO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4" descr="HSS LOGO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D74"/>
    <w:multiLevelType w:val="singleLevel"/>
    <w:tmpl w:val="66F2CC7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35EF55FC"/>
    <w:multiLevelType w:val="hybridMultilevel"/>
    <w:tmpl w:val="D3669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747E5"/>
    <w:multiLevelType w:val="hybridMultilevel"/>
    <w:tmpl w:val="06BA7C06"/>
    <w:lvl w:ilvl="0" w:tplc="481EF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25479"/>
    <w:multiLevelType w:val="hybridMultilevel"/>
    <w:tmpl w:val="D36697A4"/>
    <w:lvl w:ilvl="0" w:tplc="00F4D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508766">
    <w:abstractNumId w:val="0"/>
  </w:num>
  <w:num w:numId="2" w16cid:durableId="1911885661">
    <w:abstractNumId w:val="3"/>
  </w:num>
  <w:num w:numId="3" w16cid:durableId="947005082">
    <w:abstractNumId w:val="2"/>
  </w:num>
  <w:num w:numId="4" w16cid:durableId="1872375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C1"/>
    <w:rsid w:val="000535B7"/>
    <w:rsid w:val="000C4CE0"/>
    <w:rsid w:val="00142880"/>
    <w:rsid w:val="0017318D"/>
    <w:rsid w:val="0024234C"/>
    <w:rsid w:val="00292088"/>
    <w:rsid w:val="00333FF2"/>
    <w:rsid w:val="00347AFA"/>
    <w:rsid w:val="00353D43"/>
    <w:rsid w:val="003641F6"/>
    <w:rsid w:val="003B66DA"/>
    <w:rsid w:val="003F62B4"/>
    <w:rsid w:val="0043429D"/>
    <w:rsid w:val="004770F2"/>
    <w:rsid w:val="004923A4"/>
    <w:rsid w:val="0049630F"/>
    <w:rsid w:val="00497198"/>
    <w:rsid w:val="004B0035"/>
    <w:rsid w:val="004B27DC"/>
    <w:rsid w:val="004C4716"/>
    <w:rsid w:val="005537EF"/>
    <w:rsid w:val="005734D7"/>
    <w:rsid w:val="005775C1"/>
    <w:rsid w:val="00612896"/>
    <w:rsid w:val="006F7FD4"/>
    <w:rsid w:val="007122CE"/>
    <w:rsid w:val="0073329E"/>
    <w:rsid w:val="007426B0"/>
    <w:rsid w:val="00765BA0"/>
    <w:rsid w:val="007C7D74"/>
    <w:rsid w:val="00814F8D"/>
    <w:rsid w:val="00817146"/>
    <w:rsid w:val="0086154F"/>
    <w:rsid w:val="008F43BF"/>
    <w:rsid w:val="009376AE"/>
    <w:rsid w:val="00963884"/>
    <w:rsid w:val="009848C0"/>
    <w:rsid w:val="00AD7EBE"/>
    <w:rsid w:val="00B250E5"/>
    <w:rsid w:val="00B6119E"/>
    <w:rsid w:val="00B964A3"/>
    <w:rsid w:val="00C405D8"/>
    <w:rsid w:val="00C6289B"/>
    <w:rsid w:val="00C8648D"/>
    <w:rsid w:val="00CD3303"/>
    <w:rsid w:val="00D23BC4"/>
    <w:rsid w:val="00D869C6"/>
    <w:rsid w:val="00DC41B9"/>
    <w:rsid w:val="00DE7958"/>
    <w:rsid w:val="00E4736B"/>
    <w:rsid w:val="00E57BDD"/>
    <w:rsid w:val="00EA17C3"/>
    <w:rsid w:val="00EB1458"/>
    <w:rsid w:val="00EF3FD6"/>
    <w:rsid w:val="00F0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445D4E"/>
  <w15:docId w15:val="{440CB268-E6D8-4409-A8E2-8131239E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rsid w:val="00817146"/>
    <w:pPr>
      <w:tabs>
        <w:tab w:val="center" w:pos="4819"/>
        <w:tab w:val="right" w:pos="9638"/>
      </w:tabs>
      <w:ind w:left="-709" w:right="34"/>
      <w:jc w:val="center"/>
    </w:pPr>
    <w:rPr>
      <w:rFonts w:ascii="Arial" w:hAnsi="Arial" w:cs="Arial"/>
      <w:sz w:val="16"/>
      <w:szCs w:val="16"/>
      <w:lang w:val="en-GB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sid w:val="00817146"/>
    <w:rPr>
      <w:rFonts w:ascii="Arial" w:hAnsi="Arial" w:cs="Arial"/>
      <w:sz w:val="16"/>
      <w:szCs w:val="16"/>
      <w:lang w:val="en-GB" w:eastAsia="en-US"/>
    </w:rPr>
  </w:style>
  <w:style w:type="paragraph" w:styleId="BalloonText">
    <w:name w:val="Balloon Text"/>
    <w:basedOn w:val="Normal"/>
    <w:link w:val="BalloonTextChar"/>
    <w:rsid w:val="00814F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4F8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775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hss.dk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hss.dk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SS-FIL1\Office%20Templates\A4%20-%20HSS%20INC%20-%20TEMPLATE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F9D93-17D3-4F97-ACF7-FB0E042E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A4 - HSS INC - TEMPLATE.dotx</Template>
  <TotalTime>70</TotalTime>
  <Pages>1</Pages>
  <Words>212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A4 - HSS INC - TEMPLATE</vt:lpstr>
      <vt:lpstr>A4 - HSS INC - TEMPLATE</vt:lpstr>
    </vt:vector>
  </TitlesOfParts>
  <Company/>
  <LinksUpToDate>false</LinksUpToDate>
  <CharactersWithSpaces>1504</CharactersWithSpaces>
  <SharedDoc>false</SharedDoc>
  <HLinks>
    <vt:vector size="12" baseType="variant">
      <vt:variant>
        <vt:i4>393252</vt:i4>
      </vt:variant>
      <vt:variant>
        <vt:i4>9</vt:i4>
      </vt:variant>
      <vt:variant>
        <vt:i4>0</vt:i4>
      </vt:variant>
      <vt:variant>
        <vt:i4>5</vt:i4>
      </vt:variant>
      <vt:variant>
        <vt:lpwstr>mailto:hss@hss.dk</vt:lpwstr>
      </vt:variant>
      <vt:variant>
        <vt:lpwstr/>
      </vt:variant>
      <vt:variant>
        <vt:i4>393252</vt:i4>
      </vt:variant>
      <vt:variant>
        <vt:i4>0</vt:i4>
      </vt:variant>
      <vt:variant>
        <vt:i4>0</vt:i4>
      </vt:variant>
      <vt:variant>
        <vt:i4>5</vt:i4>
      </vt:variant>
      <vt:variant>
        <vt:lpwstr>mailto:hss@hss.dk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A4 - HSS INC - TEMPLATE</dc:title>
  <dc:creator>Thaheera Barvin</dc:creator>
  <cp:lastModifiedBy>Thaheera Barvin</cp:lastModifiedBy>
  <cp:revision>17</cp:revision>
  <cp:lastPrinted>2001-02-09T11:21:00Z</cp:lastPrinted>
  <dcterms:created xsi:type="dcterms:W3CDTF">2022-09-23T06:35:00Z</dcterms:created>
  <dcterms:modified xsi:type="dcterms:W3CDTF">2022-09-23T08:28:00Z</dcterms:modified>
</cp:coreProperties>
</file>